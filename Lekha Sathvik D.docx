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14:paraId="6D6580DE" w14:textId="77777777" w:rsidTr="001B2ABD">
        <w:trPr>
          <w:trHeight w:val="4410"/>
        </w:trPr>
        <w:tc>
          <w:tcPr>
            <w:tcW w:w="3600" w:type="dxa"/>
            <w:vAlign w:val="bottom"/>
          </w:tcPr>
          <w:p w14:paraId="33EEA189" w14:textId="329F713E" w:rsidR="001B2ABD" w:rsidRDefault="00345ED4" w:rsidP="001B2ABD">
            <w:pPr>
              <w:tabs>
                <w:tab w:val="left" w:pos="990"/>
              </w:tabs>
              <w:jc w:val="center"/>
            </w:pPr>
            <w:r w:rsidRPr="00345ED4">
              <w:rPr>
                <w:noProof/>
              </w:rPr>
              <w:drawing>
                <wp:inline distT="0" distB="0" distL="0" distR="0" wp14:anchorId="29C82081" wp14:editId="07A29239">
                  <wp:extent cx="2139950" cy="22586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50" cy="225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</w:tcPr>
          <w:p w14:paraId="64B7C581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Align w:val="bottom"/>
          </w:tcPr>
          <w:p w14:paraId="7920E3AA" w14:textId="00433A7E" w:rsidR="001B2ABD" w:rsidRDefault="00345ED4" w:rsidP="001B2ABD">
            <w:pPr>
              <w:pStyle w:val="Title"/>
            </w:pPr>
            <w:r>
              <w:t>Lekha Sathvik D</w:t>
            </w:r>
          </w:p>
          <w:p w14:paraId="7DCAEFFC" w14:textId="064F71B5" w:rsidR="001B2ABD" w:rsidRDefault="00345ED4" w:rsidP="001B2ABD">
            <w:pPr>
              <w:pStyle w:val="Subtitle"/>
            </w:pPr>
            <w:r w:rsidRPr="00864B35">
              <w:rPr>
                <w:spacing w:val="32"/>
                <w:w w:val="100"/>
              </w:rPr>
              <w:t>UG STUDEN</w:t>
            </w:r>
            <w:r w:rsidRPr="00864B35">
              <w:rPr>
                <w:spacing w:val="7"/>
                <w:w w:val="100"/>
              </w:rPr>
              <w:t>T</w:t>
            </w:r>
          </w:p>
        </w:tc>
      </w:tr>
      <w:tr w:rsidR="001B2ABD" w14:paraId="243F4908" w14:textId="77777777" w:rsidTr="001B2ABD">
        <w:tc>
          <w:tcPr>
            <w:tcW w:w="3600" w:type="dxa"/>
          </w:tcPr>
          <w:sdt>
            <w:sdtPr>
              <w:id w:val="-1711873194"/>
              <w:placeholder>
                <w:docPart w:val="F65BC6725568445EA557C2A3F70B9DD2"/>
              </w:placeholder>
              <w:temporary/>
              <w:showingPlcHdr/>
              <w15:appearance w15:val="hidden"/>
            </w:sdtPr>
            <w:sdtContent>
              <w:p w14:paraId="6A0DBB42" w14:textId="3F3CFA36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2157C1A9" w14:textId="53DEF005" w:rsidR="00DC1C45" w:rsidRPr="00DC1C45" w:rsidRDefault="00DC1C45" w:rsidP="00DC1C45">
            <w:r w:rsidRPr="00DC1C45">
              <w:t xml:space="preserve">Hi, I'm Lekha Sathvik! </w:t>
            </w:r>
            <w:r w:rsidRPr="00DC1C45">
              <w:rPr>
                <w:rFonts w:ascii="Segoe UI Emoji" w:hAnsi="Segoe UI Emoji" w:cs="Segoe UI Emoji"/>
              </w:rPr>
              <w:t>👋</w:t>
            </w:r>
          </w:p>
          <w:p w14:paraId="35B41F32" w14:textId="3604A61F" w:rsidR="00525EEA" w:rsidRDefault="00DC1C45" w:rsidP="00DC1C45">
            <w:r w:rsidRPr="00DC1C45">
              <w:rPr>
                <w:rFonts w:ascii="Segoe UI Emoji" w:hAnsi="Segoe UI Emoji" w:cs="Segoe UI Emoji"/>
              </w:rPr>
              <w:t>🚀</w:t>
            </w:r>
            <w:r w:rsidRPr="00DC1C45">
              <w:t xml:space="preserve"> I'm a student currently doing my </w:t>
            </w:r>
            <w:r w:rsidR="00525EEA" w:rsidRPr="00DC1C45">
              <w:t>B. Tech</w:t>
            </w:r>
            <w:r w:rsidRPr="00DC1C45">
              <w:t xml:space="preserve"> in Computer Science and Technology with specialization in Artificial Intelligence at Amrita School of </w:t>
            </w:r>
            <w:r w:rsidR="00525EEA" w:rsidRPr="00DC1C45">
              <w:t>Engineering</w:t>
            </w:r>
            <w:r w:rsidRPr="00DC1C45">
              <w:t>, Amritapuri, Kerala.</w:t>
            </w:r>
          </w:p>
          <w:p w14:paraId="6B65D318" w14:textId="77777777" w:rsidR="00525EEA" w:rsidRDefault="00525EEA" w:rsidP="00DC1C45"/>
          <w:p w14:paraId="6A08B3CB" w14:textId="53065839" w:rsidR="00036450" w:rsidRDefault="00DC1C45" w:rsidP="00DC1C45">
            <w:r w:rsidRPr="00DC1C45">
              <w:t xml:space="preserve"> I am very interested in Artificial Intelligence, Data Science and Machine learning. I like to learn and explore things that I </w:t>
            </w:r>
            <w:r w:rsidR="00525EEA" w:rsidRPr="00DC1C45">
              <w:t>don’t</w:t>
            </w:r>
            <w:r w:rsidRPr="00DC1C45">
              <w:t xml:space="preserve"> know.</w:t>
            </w:r>
          </w:p>
          <w:p w14:paraId="357376FF" w14:textId="29A8EAE2" w:rsidR="00525EEA" w:rsidRDefault="00525EEA" w:rsidP="00DC1C45"/>
          <w:p w14:paraId="50479633" w14:textId="5ECA66F4" w:rsidR="00525EEA" w:rsidRDefault="00AE57DD" w:rsidP="00DC1C45">
            <w:r>
              <w:t xml:space="preserve">I know the basics of Java, Python, HTML and CSS. I am confident in my basic knowledge of “Object Oriented Programming” and “Data Structures and Algorithms”. </w:t>
            </w:r>
          </w:p>
          <w:p w14:paraId="6AE65BA5" w14:textId="77777777" w:rsidR="00036450" w:rsidRDefault="00036450" w:rsidP="00036450"/>
          <w:sdt>
            <w:sdtPr>
              <w:id w:val="-1954003311"/>
              <w:placeholder>
                <w:docPart w:val="6BF858C18DB44262AF70ACAC9E53E503"/>
              </w:placeholder>
              <w:temporary/>
              <w:showingPlcHdr/>
              <w15:appearance w15:val="hidden"/>
            </w:sdtPr>
            <w:sdtContent>
              <w:p w14:paraId="2256AE2C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0E40C8C974504CF3B82EEB2C2EBC6815"/>
              </w:placeholder>
              <w:temporary/>
              <w:showingPlcHdr/>
              <w15:appearance w15:val="hidden"/>
            </w:sdtPr>
            <w:sdtContent>
              <w:p w14:paraId="726490BE" w14:textId="77777777" w:rsidR="004D3011" w:rsidRDefault="004D3011" w:rsidP="004D3011">
                <w:r w:rsidRPr="004D3011">
                  <w:t>PHONE:</w:t>
                </w:r>
              </w:p>
            </w:sdtContent>
          </w:sdt>
          <w:p w14:paraId="1711C329" w14:textId="53C48FD3" w:rsidR="004D3011" w:rsidRDefault="00345ED4" w:rsidP="004D3011">
            <w:r>
              <w:t>+91 8331981309</w:t>
            </w:r>
          </w:p>
          <w:p w14:paraId="36CE7B3A" w14:textId="2A5A374A" w:rsidR="009D2AE3" w:rsidRDefault="009D2AE3" w:rsidP="004D3011"/>
          <w:p w14:paraId="6207D5D7" w14:textId="7C88AB97" w:rsidR="009D2AE3" w:rsidRDefault="009D2AE3" w:rsidP="004D3011">
            <w:r>
              <w:t>WEBSITE:</w:t>
            </w:r>
          </w:p>
          <w:p w14:paraId="222BBDAA" w14:textId="6E2F341B" w:rsidR="009D2AE3" w:rsidRDefault="009D2AE3" w:rsidP="004D3011">
            <w:hyperlink r:id="rId8" w:history="1">
              <w:r>
                <w:rPr>
                  <w:rStyle w:val="Hyperlink"/>
                </w:rPr>
                <w:t>LSD (dlsathvik04.github.io)</w:t>
              </w:r>
            </w:hyperlink>
          </w:p>
          <w:p w14:paraId="3FC468A4" w14:textId="77777777" w:rsidR="004D3011" w:rsidRDefault="004D3011" w:rsidP="004D3011"/>
          <w:sdt>
            <w:sdtPr>
              <w:id w:val="-240260293"/>
              <w:placeholder>
                <w:docPart w:val="1FA9CF3A249D4BB194CF93FE346D03E1"/>
              </w:placeholder>
              <w:temporary/>
              <w:showingPlcHdr/>
              <w15:appearance w15:val="hidden"/>
            </w:sdtPr>
            <w:sdtContent>
              <w:p w14:paraId="6CEF3AE2" w14:textId="77777777" w:rsidR="004D3011" w:rsidRDefault="004D3011" w:rsidP="004D3011">
                <w:r w:rsidRPr="004D3011">
                  <w:t>EMAIL:</w:t>
                </w:r>
              </w:p>
            </w:sdtContent>
          </w:sdt>
          <w:p w14:paraId="30B2F21A" w14:textId="13C91660" w:rsidR="00036450" w:rsidRDefault="00000000" w:rsidP="004D3011">
            <w:hyperlink r:id="rId9" w:history="1">
              <w:r w:rsidR="003A41B8" w:rsidRPr="00081844">
                <w:rPr>
                  <w:rStyle w:val="Hyperlink"/>
                </w:rPr>
                <w:t>dlsathvik04@gmail.com</w:t>
              </w:r>
            </w:hyperlink>
          </w:p>
          <w:p w14:paraId="061CAC42" w14:textId="30BC6B07" w:rsidR="003A41B8" w:rsidRDefault="003A41B8" w:rsidP="004D3011"/>
          <w:p w14:paraId="4762B772" w14:textId="516B0001" w:rsidR="003A41B8" w:rsidRDefault="003A41B8" w:rsidP="004D3011">
            <w:r>
              <w:t>GitHub:</w:t>
            </w:r>
          </w:p>
          <w:p w14:paraId="10EC1376" w14:textId="756A60B9" w:rsidR="003A41B8" w:rsidRPr="00E4381A" w:rsidRDefault="003A41B8" w:rsidP="004D3011">
            <w:pPr>
              <w:rPr>
                <w:rStyle w:val="Hyperlink"/>
              </w:rPr>
            </w:pPr>
            <w:r w:rsidRPr="003A41B8">
              <w:rPr>
                <w:rStyle w:val="Hyperlink"/>
              </w:rPr>
              <w:t>https://github.com/dlsathvik04</w:t>
            </w:r>
          </w:p>
          <w:sdt>
            <w:sdtPr>
              <w:id w:val="-1444214663"/>
              <w:placeholder>
                <w:docPart w:val="DE7F68586E4C47CDA6DAB4E7439C7071"/>
              </w:placeholder>
              <w:temporary/>
              <w:showingPlcHdr/>
              <w15:appearance w15:val="hidden"/>
            </w:sdtPr>
            <w:sdtContent>
              <w:p w14:paraId="5BFEAEFA" w14:textId="77777777" w:rsidR="004D3011" w:rsidRPr="00CB0055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548B9D5D" w14:textId="37730713" w:rsidR="004D3011" w:rsidRDefault="00CE0B02" w:rsidP="004D3011">
            <w:r>
              <w:t>Coding</w:t>
            </w:r>
          </w:p>
          <w:p w14:paraId="0B20CBE2" w14:textId="78C4FB90" w:rsidR="004D3011" w:rsidRDefault="00CE0B02" w:rsidP="004D3011">
            <w:r>
              <w:t>Reading</w:t>
            </w:r>
          </w:p>
          <w:p w14:paraId="043A6171" w14:textId="5D4B46DD" w:rsidR="004D3011" w:rsidRDefault="00CE0B02" w:rsidP="004D3011">
            <w:r>
              <w:t>Gaming</w:t>
            </w:r>
          </w:p>
          <w:p w14:paraId="4EB8D257" w14:textId="1F3F3310" w:rsidR="004D3011" w:rsidRPr="004D3011" w:rsidRDefault="00CE0B02" w:rsidP="004D3011">
            <w:r>
              <w:t>Listening Music</w:t>
            </w:r>
          </w:p>
        </w:tc>
        <w:tc>
          <w:tcPr>
            <w:tcW w:w="720" w:type="dxa"/>
          </w:tcPr>
          <w:p w14:paraId="236A267A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sdt>
            <w:sdtPr>
              <w:id w:val="1049110328"/>
              <w:placeholder>
                <w:docPart w:val="360C5C002A334B52AB24F2EBD4B15270"/>
              </w:placeholder>
              <w:temporary/>
              <w:showingPlcHdr/>
              <w15:appearance w15:val="hidden"/>
            </w:sdtPr>
            <w:sdtContent>
              <w:p w14:paraId="3A52EC1D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1A38ED8D" w14:textId="06A62F61" w:rsidR="00036450" w:rsidRPr="00036450" w:rsidRDefault="00345ED4" w:rsidP="00B359E4">
            <w:pPr>
              <w:pStyle w:val="Heading4"/>
            </w:pPr>
            <w:r>
              <w:t>Amrita School Of Engineering, Amritapuri</w:t>
            </w:r>
          </w:p>
          <w:p w14:paraId="14FE0BF9" w14:textId="09B79222" w:rsidR="00036450" w:rsidRPr="00B359E4" w:rsidRDefault="00345ED4" w:rsidP="00B359E4">
            <w:pPr>
              <w:pStyle w:val="Date"/>
            </w:pPr>
            <w:r>
              <w:t>2021</w:t>
            </w:r>
            <w:r w:rsidR="00036450" w:rsidRPr="00B359E4">
              <w:t xml:space="preserve"> </w:t>
            </w:r>
            <w:r w:rsidR="00BE2959">
              <w:t>–</w:t>
            </w:r>
            <w:r w:rsidR="00036450" w:rsidRPr="00B359E4">
              <w:t xml:space="preserve"> </w:t>
            </w:r>
            <w:r>
              <w:t>Now</w:t>
            </w:r>
            <w:r w:rsidR="00BE2959">
              <w:t xml:space="preserve"> (UG)</w:t>
            </w:r>
          </w:p>
          <w:p w14:paraId="711E0973" w14:textId="6614B6FE" w:rsidR="004D3011" w:rsidRDefault="00CE0B02" w:rsidP="00036450">
            <w:r>
              <w:t xml:space="preserve">Currently in semester-2 of B. Tech in Computer Science and Engineering, with specialization in Artificial Intelligence. Scored </w:t>
            </w:r>
            <w:r w:rsidR="006B706C">
              <w:t>9.68/10 GPA in semester-1.</w:t>
            </w:r>
          </w:p>
          <w:p w14:paraId="21042924" w14:textId="77777777" w:rsidR="00345ED4" w:rsidRDefault="00345ED4" w:rsidP="00036450"/>
          <w:p w14:paraId="18CC2887" w14:textId="1A32789F" w:rsidR="00345ED4" w:rsidRPr="00036450" w:rsidRDefault="00CE0B02" w:rsidP="00345ED4">
            <w:pPr>
              <w:pStyle w:val="Heading4"/>
            </w:pPr>
            <w:r>
              <w:t>FIITJEE College, Vijayawada</w:t>
            </w:r>
          </w:p>
          <w:p w14:paraId="6B3B7864" w14:textId="0730ADB8" w:rsidR="00345ED4" w:rsidRPr="00B359E4" w:rsidRDefault="006B706C" w:rsidP="00345ED4">
            <w:pPr>
              <w:pStyle w:val="Date"/>
            </w:pPr>
            <w:r>
              <w:t xml:space="preserve">2019 </w:t>
            </w:r>
            <w:r w:rsidR="00BE2959">
              <w:t>–</w:t>
            </w:r>
            <w:r>
              <w:t xml:space="preserve"> 2021</w:t>
            </w:r>
            <w:r w:rsidR="00BE2959">
              <w:t xml:space="preserve"> (11</w:t>
            </w:r>
            <w:r w:rsidR="00BE2959" w:rsidRPr="00BE2959">
              <w:rPr>
                <w:vertAlign w:val="superscript"/>
              </w:rPr>
              <w:t>th</w:t>
            </w:r>
            <w:r w:rsidR="00BE2959">
              <w:t xml:space="preserve"> and 12</w:t>
            </w:r>
            <w:r w:rsidR="00BE2959" w:rsidRPr="00BE2959">
              <w:rPr>
                <w:vertAlign w:val="superscript"/>
              </w:rPr>
              <w:t>th</w:t>
            </w:r>
            <w:r w:rsidR="00BE2959">
              <w:t>)</w:t>
            </w:r>
          </w:p>
          <w:p w14:paraId="63867AC1" w14:textId="2BE658DD" w:rsidR="00345ED4" w:rsidRDefault="00BE2959" w:rsidP="00345ED4">
            <w:r>
              <w:t xml:space="preserve">Completed my intermediate with </w:t>
            </w:r>
            <w:r w:rsidR="0055498A">
              <w:t>95.6 percentage</w:t>
            </w:r>
            <w:r w:rsidR="007862A0">
              <w:t xml:space="preserve"> in APBIE board Exams. Scored 97.67 percentile score in JEE mains 2021.</w:t>
            </w:r>
          </w:p>
          <w:p w14:paraId="285D713F" w14:textId="77777777" w:rsidR="00036450" w:rsidRDefault="00036450" w:rsidP="00036450"/>
          <w:p w14:paraId="3BFD23C8" w14:textId="4230D342" w:rsidR="00036450" w:rsidRDefault="00345ED4" w:rsidP="00BE2959">
            <w:pPr>
              <w:pStyle w:val="Heading4"/>
            </w:pPr>
            <w:r>
              <w:t>Jawahar Navodaya Vidyalaya, Ongole</w:t>
            </w:r>
          </w:p>
          <w:p w14:paraId="66255740" w14:textId="18C90215" w:rsidR="00BE2959" w:rsidRDefault="00BE2959" w:rsidP="00BE2959">
            <w:r>
              <w:t>20</w:t>
            </w:r>
            <w:r w:rsidR="0055498A">
              <w:t>14 – 2019 (6</w:t>
            </w:r>
            <w:r w:rsidR="0055498A" w:rsidRPr="0055498A">
              <w:rPr>
                <w:vertAlign w:val="superscript"/>
              </w:rPr>
              <w:t>th</w:t>
            </w:r>
            <w:r w:rsidR="0055498A">
              <w:t xml:space="preserve"> to 10</w:t>
            </w:r>
            <w:r w:rsidR="0055498A" w:rsidRPr="0055498A">
              <w:rPr>
                <w:vertAlign w:val="superscript"/>
              </w:rPr>
              <w:t>th</w:t>
            </w:r>
            <w:r w:rsidR="0055498A">
              <w:t>)</w:t>
            </w:r>
          </w:p>
          <w:p w14:paraId="7261ACBA" w14:textId="042DCE9A" w:rsidR="0055498A" w:rsidRPr="00BE2959" w:rsidRDefault="0055498A" w:rsidP="00BE2959">
            <w:r>
              <w:t xml:space="preserve">Passed my tenth with </w:t>
            </w:r>
            <w:r w:rsidR="007862A0">
              <w:t>94 percentage in CBSE board Exams.</w:t>
            </w:r>
            <w:r w:rsidR="00864B35">
              <w:t xml:space="preserve"> Got Selected to NCSC regionals in 8</w:t>
            </w:r>
            <w:r w:rsidR="00864B35" w:rsidRPr="00864B35">
              <w:rPr>
                <w:vertAlign w:val="superscript"/>
              </w:rPr>
              <w:t>th</w:t>
            </w:r>
            <w:r w:rsidR="00864B35">
              <w:t xml:space="preserve"> class. Completed my NCC A-Certificate by tenth class.</w:t>
            </w:r>
          </w:p>
          <w:sdt>
            <w:sdtPr>
              <w:id w:val="1001553383"/>
              <w:placeholder>
                <w:docPart w:val="FD3FC308EE984E389C7FF14ABB6A554B"/>
              </w:placeholder>
              <w:temporary/>
              <w:showingPlcHdr/>
              <w15:appearance w15:val="hidden"/>
            </w:sdtPr>
            <w:sdtContent>
              <w:p w14:paraId="6BCB3D54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6EFCA68A" w14:textId="734F8FD1" w:rsidR="00036450" w:rsidRDefault="003A41B8" w:rsidP="00B359E4">
            <w:pPr>
              <w:pStyle w:val="Heading4"/>
              <w:rPr>
                <w:bCs/>
              </w:rPr>
            </w:pPr>
            <w:r>
              <w:t>Currently Don’t Have Any</w:t>
            </w:r>
          </w:p>
          <w:p w14:paraId="35ACBFE7" w14:textId="77777777" w:rsidR="004D3011" w:rsidRDefault="004D3011" w:rsidP="00036450"/>
          <w:p w14:paraId="10AAE3F9" w14:textId="77777777" w:rsidR="004D3011" w:rsidRDefault="004D3011" w:rsidP="00036450"/>
          <w:p w14:paraId="69DEAE8B" w14:textId="77777777" w:rsidR="004D3011" w:rsidRDefault="004D3011" w:rsidP="00036450"/>
          <w:sdt>
            <w:sdtPr>
              <w:id w:val="1669594239"/>
              <w:placeholder>
                <w:docPart w:val="D2F29F2DECC74AF1914426423A398733"/>
              </w:placeholder>
              <w:temporary/>
              <w:showingPlcHdr/>
              <w15:appearance w15:val="hidden"/>
            </w:sdtPr>
            <w:sdtContent>
              <w:p w14:paraId="1EDAF5B9" w14:textId="77777777" w:rsidR="00036450" w:rsidRDefault="00180329" w:rsidP="00036450">
                <w:pPr>
                  <w:pStyle w:val="Heading2"/>
                </w:pPr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p>
            </w:sdtContent>
          </w:sdt>
          <w:p w14:paraId="51116AE9" w14:textId="77777777" w:rsidR="00036450" w:rsidRPr="004D3011" w:rsidRDefault="00112054" w:rsidP="004D3011">
            <w:pPr>
              <w:rPr>
                <w:color w:val="FFFFFF" w:themeColor="background1"/>
              </w:rPr>
            </w:pPr>
            <w:r w:rsidRPr="00B90CEF">
              <w:rPr>
                <w:noProof/>
                <w:color w:val="000000" w:themeColor="text1"/>
              </w:rPr>
              <w:drawing>
                <wp:inline distT="0" distB="0" distL="0" distR="0" wp14:anchorId="3C35587B" wp14:editId="343EA367">
                  <wp:extent cx="3756660" cy="1257300"/>
                  <wp:effectExtent l="0" t="0" r="0" b="0"/>
                  <wp:docPr id="12" name="Chart 12" descr="skills chart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"/>
                    </a:graphicData>
                  </a:graphic>
                </wp:inline>
              </w:drawing>
            </w:r>
          </w:p>
        </w:tc>
      </w:tr>
    </w:tbl>
    <w:p w14:paraId="2AE19053" w14:textId="77777777" w:rsidR="0043117B" w:rsidRDefault="00000000" w:rsidP="000C45FF">
      <w:pPr>
        <w:tabs>
          <w:tab w:val="left" w:pos="990"/>
        </w:tabs>
      </w:pPr>
    </w:p>
    <w:sectPr w:rsidR="0043117B" w:rsidSect="000C45FF">
      <w:headerReference w:type="default" r:id="rId1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D1D6A8" w14:textId="77777777" w:rsidR="00FA6E06" w:rsidRDefault="00FA6E06" w:rsidP="000C45FF">
      <w:r>
        <w:separator/>
      </w:r>
    </w:p>
  </w:endnote>
  <w:endnote w:type="continuationSeparator" w:id="0">
    <w:p w14:paraId="109E39CC" w14:textId="77777777" w:rsidR="00FA6E06" w:rsidRDefault="00FA6E06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B3C26B" w14:textId="77777777" w:rsidR="00FA6E06" w:rsidRDefault="00FA6E06" w:rsidP="000C45FF">
      <w:r>
        <w:separator/>
      </w:r>
    </w:p>
  </w:footnote>
  <w:footnote w:type="continuationSeparator" w:id="0">
    <w:p w14:paraId="7DFDC3EE" w14:textId="77777777" w:rsidR="00FA6E06" w:rsidRDefault="00FA6E06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8473E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45C1FEF" wp14:editId="7D41D708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ED4"/>
    <w:rsid w:val="00036450"/>
    <w:rsid w:val="00094499"/>
    <w:rsid w:val="000C45FF"/>
    <w:rsid w:val="000E3FD1"/>
    <w:rsid w:val="00112054"/>
    <w:rsid w:val="001317D8"/>
    <w:rsid w:val="001525E1"/>
    <w:rsid w:val="00180329"/>
    <w:rsid w:val="0019001F"/>
    <w:rsid w:val="001A74A5"/>
    <w:rsid w:val="001B2ABD"/>
    <w:rsid w:val="001E0391"/>
    <w:rsid w:val="001E1759"/>
    <w:rsid w:val="001F1ECC"/>
    <w:rsid w:val="002400EB"/>
    <w:rsid w:val="00256CF7"/>
    <w:rsid w:val="00266AA9"/>
    <w:rsid w:val="00281FD5"/>
    <w:rsid w:val="0030481B"/>
    <w:rsid w:val="003156FC"/>
    <w:rsid w:val="003254B5"/>
    <w:rsid w:val="00345ED4"/>
    <w:rsid w:val="0037121F"/>
    <w:rsid w:val="003910D8"/>
    <w:rsid w:val="003A41B8"/>
    <w:rsid w:val="003A6B7D"/>
    <w:rsid w:val="003B06CA"/>
    <w:rsid w:val="003C695B"/>
    <w:rsid w:val="004071FC"/>
    <w:rsid w:val="00445947"/>
    <w:rsid w:val="004813B3"/>
    <w:rsid w:val="00496591"/>
    <w:rsid w:val="004C63E4"/>
    <w:rsid w:val="004D3011"/>
    <w:rsid w:val="00525EEA"/>
    <w:rsid w:val="005262AC"/>
    <w:rsid w:val="0055498A"/>
    <w:rsid w:val="005D579F"/>
    <w:rsid w:val="005E39D5"/>
    <w:rsid w:val="00600670"/>
    <w:rsid w:val="0062123A"/>
    <w:rsid w:val="00646E75"/>
    <w:rsid w:val="006771D0"/>
    <w:rsid w:val="006B706C"/>
    <w:rsid w:val="00715FCB"/>
    <w:rsid w:val="00743101"/>
    <w:rsid w:val="00764C9F"/>
    <w:rsid w:val="007775E1"/>
    <w:rsid w:val="007862A0"/>
    <w:rsid w:val="007867A0"/>
    <w:rsid w:val="007927F5"/>
    <w:rsid w:val="00802CA0"/>
    <w:rsid w:val="00864B35"/>
    <w:rsid w:val="009260CD"/>
    <w:rsid w:val="00940A66"/>
    <w:rsid w:val="00952C25"/>
    <w:rsid w:val="009D2AE3"/>
    <w:rsid w:val="00A2118D"/>
    <w:rsid w:val="00AD0A50"/>
    <w:rsid w:val="00AD76E2"/>
    <w:rsid w:val="00AE57DD"/>
    <w:rsid w:val="00B20152"/>
    <w:rsid w:val="00B359E4"/>
    <w:rsid w:val="00B57D98"/>
    <w:rsid w:val="00B70850"/>
    <w:rsid w:val="00BE2959"/>
    <w:rsid w:val="00C066B6"/>
    <w:rsid w:val="00C37BA1"/>
    <w:rsid w:val="00C4674C"/>
    <w:rsid w:val="00C506CF"/>
    <w:rsid w:val="00C72BED"/>
    <w:rsid w:val="00C9578B"/>
    <w:rsid w:val="00CB0055"/>
    <w:rsid w:val="00CE0B02"/>
    <w:rsid w:val="00D2522B"/>
    <w:rsid w:val="00D422DE"/>
    <w:rsid w:val="00D5459D"/>
    <w:rsid w:val="00DA1F4D"/>
    <w:rsid w:val="00DC1C45"/>
    <w:rsid w:val="00DD172A"/>
    <w:rsid w:val="00E25A26"/>
    <w:rsid w:val="00E4381A"/>
    <w:rsid w:val="00E55D74"/>
    <w:rsid w:val="00F60274"/>
    <w:rsid w:val="00F77FB9"/>
    <w:rsid w:val="00FA6E06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D3BE5E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613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5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lsathvik04.github.io/" TargetMode="External"/><Relationship Id="rId13" Type="http://schemas.openxmlformats.org/officeDocument/2006/relationships/glossaryDocument" Target="glossary/document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chart" Target="charts/chart1.xml"/><Relationship Id="rId4" Type="http://schemas.openxmlformats.org/officeDocument/2006/relationships/footnotes" Target="footnotes.xml"/><Relationship Id="rId9" Type="http://schemas.openxmlformats.org/officeDocument/2006/relationships/hyperlink" Target="mailto:dlsathvik04@gmail.com" TargetMode="Externa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lsat\AppData\Local\Microsoft\Office\16.0\DTS\en-US%7bB2E22E69-C6E4-451E-A2B5-3290902BF934%7d\%7bB3CF84A7-EDEF-4ADB-B39B-CE565E859427%7dtf00546271_win32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925087710892123"/>
          <c:y val="0"/>
          <c:w val="0.80138048159801523"/>
          <c:h val="0.9775551181102362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>
                <a:lumMod val="75000"/>
              </a:schemeClr>
            </a:solidFill>
            <a:ln>
              <a:noFill/>
            </a:ln>
            <a:effectLst/>
          </c:spPr>
          <c:invertIfNegative val="0"/>
          <c:dLbls>
            <c:numFmt formatCode="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Django</c:v>
                </c:pt>
                <c:pt idx="1">
                  <c:v>CSS</c:v>
                </c:pt>
                <c:pt idx="2">
                  <c:v>HTML</c:v>
                </c:pt>
                <c:pt idx="3">
                  <c:v>Python</c:v>
                </c:pt>
                <c:pt idx="4">
                  <c:v>Java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0.5</c:v>
                </c:pt>
                <c:pt idx="1">
                  <c:v>0.25</c:v>
                </c:pt>
                <c:pt idx="2">
                  <c:v>0.5</c:v>
                </c:pt>
                <c:pt idx="3">
                  <c:v>0.75</c:v>
                </c:pt>
                <c:pt idx="4">
                  <c:v>0.75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5CC-44A2-8B79-365C2E919E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8"/>
        <c:overlap val="60"/>
        <c:axId val="510443647"/>
        <c:axId val="510551375"/>
      </c:barChart>
      <c:catAx>
        <c:axId val="51044364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noFill/>
            <a:round/>
            <a:headEnd type="none" w="sm" len="sm"/>
            <a:tailEnd type="none" w="sm" len="sm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551375"/>
        <c:crosses val="autoZero"/>
        <c:auto val="1"/>
        <c:lblAlgn val="ctr"/>
        <c:lblOffset val="100"/>
        <c:noMultiLvlLbl val="0"/>
      </c:catAx>
      <c:valAx>
        <c:axId val="510551375"/>
        <c:scaling>
          <c:orientation val="minMax"/>
          <c:max val="1"/>
        </c:scaling>
        <c:delete val="1"/>
        <c:axPos val="b"/>
        <c:numFmt formatCode="0.00%" sourceLinked="0"/>
        <c:majorTickMark val="none"/>
        <c:minorTickMark val="none"/>
        <c:tickLblPos val="nextTo"/>
        <c:crossAx val="510443647"/>
        <c:crosses val="autoZero"/>
        <c:crossBetween val="between"/>
        <c:majorUnit val="0.25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65BC6725568445EA557C2A3F70B9D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F02A85-D125-4303-936B-24FB6205097A}"/>
      </w:docPartPr>
      <w:docPartBody>
        <w:p w:rsidR="00A650D4" w:rsidRDefault="00000000">
          <w:pPr>
            <w:pStyle w:val="F65BC6725568445EA557C2A3F70B9DD2"/>
          </w:pPr>
          <w:r w:rsidRPr="00D5459D">
            <w:t>Profile</w:t>
          </w:r>
        </w:p>
      </w:docPartBody>
    </w:docPart>
    <w:docPart>
      <w:docPartPr>
        <w:name w:val="6BF858C18DB44262AF70ACAC9E53E5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6CE4EB-9A7D-43D0-9970-FE6D5CB94CA0}"/>
      </w:docPartPr>
      <w:docPartBody>
        <w:p w:rsidR="00A650D4" w:rsidRDefault="00000000">
          <w:pPr>
            <w:pStyle w:val="6BF858C18DB44262AF70ACAC9E53E503"/>
          </w:pPr>
          <w:r w:rsidRPr="00CB0055">
            <w:t>Contact</w:t>
          </w:r>
        </w:p>
      </w:docPartBody>
    </w:docPart>
    <w:docPart>
      <w:docPartPr>
        <w:name w:val="0E40C8C974504CF3B82EEB2C2EBC68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7A4029-02CA-457A-A40F-11A97CD2FFFE}"/>
      </w:docPartPr>
      <w:docPartBody>
        <w:p w:rsidR="00A650D4" w:rsidRDefault="00000000">
          <w:pPr>
            <w:pStyle w:val="0E40C8C974504CF3B82EEB2C2EBC6815"/>
          </w:pPr>
          <w:r w:rsidRPr="004D3011">
            <w:t>PHONE:</w:t>
          </w:r>
        </w:p>
      </w:docPartBody>
    </w:docPart>
    <w:docPart>
      <w:docPartPr>
        <w:name w:val="1FA9CF3A249D4BB194CF93FE346D03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968D75-1575-46AC-88C4-B187D9418979}"/>
      </w:docPartPr>
      <w:docPartBody>
        <w:p w:rsidR="00A650D4" w:rsidRDefault="00000000">
          <w:pPr>
            <w:pStyle w:val="1FA9CF3A249D4BB194CF93FE346D03E1"/>
          </w:pPr>
          <w:r w:rsidRPr="004D3011">
            <w:t>EMAIL:</w:t>
          </w:r>
        </w:p>
      </w:docPartBody>
    </w:docPart>
    <w:docPart>
      <w:docPartPr>
        <w:name w:val="DE7F68586E4C47CDA6DAB4E7439C70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EAEF95-CA5D-4BDF-B427-4F35905D4708}"/>
      </w:docPartPr>
      <w:docPartBody>
        <w:p w:rsidR="00A650D4" w:rsidRDefault="00000000">
          <w:pPr>
            <w:pStyle w:val="DE7F68586E4C47CDA6DAB4E7439C7071"/>
          </w:pPr>
          <w:r w:rsidRPr="00CB0055">
            <w:t>Hobbies</w:t>
          </w:r>
        </w:p>
      </w:docPartBody>
    </w:docPart>
    <w:docPart>
      <w:docPartPr>
        <w:name w:val="360C5C002A334B52AB24F2EBD4B152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BD05C2-EE84-4A57-9EFE-9CD68DE7A6B5}"/>
      </w:docPartPr>
      <w:docPartBody>
        <w:p w:rsidR="00A650D4" w:rsidRDefault="00000000">
          <w:pPr>
            <w:pStyle w:val="360C5C002A334B52AB24F2EBD4B15270"/>
          </w:pPr>
          <w:r w:rsidRPr="00036450">
            <w:t>EDUCATION</w:t>
          </w:r>
        </w:p>
      </w:docPartBody>
    </w:docPart>
    <w:docPart>
      <w:docPartPr>
        <w:name w:val="FD3FC308EE984E389C7FF14ABB6A55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C38EF-D9F9-4BF3-A224-B2549715A8BB}"/>
      </w:docPartPr>
      <w:docPartBody>
        <w:p w:rsidR="00A650D4" w:rsidRDefault="00000000">
          <w:pPr>
            <w:pStyle w:val="FD3FC308EE984E389C7FF14ABB6A554B"/>
          </w:pPr>
          <w:r w:rsidRPr="00036450">
            <w:t>WORK EXPERIENCE</w:t>
          </w:r>
        </w:p>
      </w:docPartBody>
    </w:docPart>
    <w:docPart>
      <w:docPartPr>
        <w:name w:val="D2F29F2DECC74AF1914426423A3987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E28B86-E027-4714-BFEB-249EA301728C}"/>
      </w:docPartPr>
      <w:docPartBody>
        <w:p w:rsidR="00A650D4" w:rsidRDefault="00000000">
          <w:pPr>
            <w:pStyle w:val="D2F29F2DECC74AF1914426423A398733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0F1"/>
    <w:rsid w:val="001B4943"/>
    <w:rsid w:val="00A650D4"/>
    <w:rsid w:val="00A660F1"/>
    <w:rsid w:val="00F84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65BC6725568445EA557C2A3F70B9DD2">
    <w:name w:val="F65BC6725568445EA557C2A3F70B9DD2"/>
  </w:style>
  <w:style w:type="paragraph" w:customStyle="1" w:styleId="6BF858C18DB44262AF70ACAC9E53E503">
    <w:name w:val="6BF858C18DB44262AF70ACAC9E53E503"/>
  </w:style>
  <w:style w:type="paragraph" w:customStyle="1" w:styleId="0E40C8C974504CF3B82EEB2C2EBC6815">
    <w:name w:val="0E40C8C974504CF3B82EEB2C2EBC6815"/>
  </w:style>
  <w:style w:type="paragraph" w:customStyle="1" w:styleId="1FA9CF3A249D4BB194CF93FE346D03E1">
    <w:name w:val="1FA9CF3A249D4BB194CF93FE346D03E1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DE7F68586E4C47CDA6DAB4E7439C7071">
    <w:name w:val="DE7F68586E4C47CDA6DAB4E7439C7071"/>
  </w:style>
  <w:style w:type="paragraph" w:customStyle="1" w:styleId="360C5C002A334B52AB24F2EBD4B15270">
    <w:name w:val="360C5C002A334B52AB24F2EBD4B15270"/>
  </w:style>
  <w:style w:type="paragraph" w:customStyle="1" w:styleId="FD3FC308EE984E389C7FF14ABB6A554B">
    <w:name w:val="FD3FC308EE984E389C7FF14ABB6A554B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paragraph" w:customStyle="1" w:styleId="D2F29F2DECC74AF1914426423A398733">
    <w:name w:val="D2F29F2DECC74AF1914426423A3987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{B3CF84A7-EDEF-4ADB-B39B-CE565E859427}tf00546271_win32.dotx</Template>
  <TotalTime>0</TotalTime>
  <Pages>1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2022-07-15T11:26:00Z</dcterms:created>
  <dcterms:modified xsi:type="dcterms:W3CDTF">2022-07-16T04:04:00Z</dcterms:modified>
</cp:coreProperties>
</file>